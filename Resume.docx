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B5357" w14:textId="77777777" w:rsidR="00816216" w:rsidRPr="00DF2BB5" w:rsidRDefault="008B3FA1" w:rsidP="008B3FA1">
      <w:pPr>
        <w:pStyle w:val="Title"/>
        <w:jc w:val="center"/>
        <w:rPr>
          <w:rFonts w:ascii="Times New Roman" w:hAnsi="Times New Roman" w:cs="Times New Roman"/>
          <w:color w:val="auto"/>
        </w:rPr>
      </w:pPr>
      <w:r w:rsidRPr="00DF2BB5">
        <w:rPr>
          <w:rFonts w:ascii="Times New Roman" w:hAnsi="Times New Roman" w:cs="Times New Roman"/>
          <w:color w:val="auto"/>
        </w:rPr>
        <w:t>Nathan Schaffner</w:t>
      </w:r>
    </w:p>
    <w:p w14:paraId="78F9142F" w14:textId="77777777" w:rsidR="00DF2BB5" w:rsidRPr="00DF2BB5" w:rsidRDefault="00DF2BB5" w:rsidP="008B3FA1">
      <w:pPr>
        <w:pStyle w:val="Titl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F2BB5">
        <w:rPr>
          <w:rFonts w:ascii="Times New Roman" w:hAnsi="Times New Roman" w:cs="Times New Roman"/>
          <w:color w:val="auto"/>
          <w:sz w:val="24"/>
          <w:szCs w:val="24"/>
        </w:rPr>
        <w:t>14155 N 64</w:t>
      </w:r>
      <w:r w:rsidRPr="00DF2BB5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th</w:t>
      </w:r>
      <w:r w:rsidRPr="00DF2BB5">
        <w:rPr>
          <w:rFonts w:ascii="Times New Roman" w:hAnsi="Times New Roman" w:cs="Times New Roman"/>
          <w:color w:val="auto"/>
          <w:sz w:val="24"/>
          <w:szCs w:val="24"/>
        </w:rPr>
        <w:t xml:space="preserve"> East Ave</w:t>
      </w:r>
    </w:p>
    <w:p w14:paraId="06883847" w14:textId="77777777" w:rsidR="00DF2BB5" w:rsidRPr="00DF2BB5" w:rsidRDefault="00DF2BB5" w:rsidP="008B3FA1">
      <w:pPr>
        <w:pStyle w:val="Titl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F2BB5">
        <w:rPr>
          <w:rFonts w:ascii="Times New Roman" w:hAnsi="Times New Roman" w:cs="Times New Roman"/>
          <w:color w:val="auto"/>
          <w:sz w:val="24"/>
          <w:szCs w:val="24"/>
        </w:rPr>
        <w:t>Collinsville, Ok 74055</w:t>
      </w:r>
    </w:p>
    <w:p w14:paraId="32E3B02B" w14:textId="77777777" w:rsidR="00DF2BB5" w:rsidRDefault="00DF2BB5" w:rsidP="00DF2BB5">
      <w:pPr>
        <w:pStyle w:val="Titl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F2BB5">
        <w:rPr>
          <w:rFonts w:ascii="Times New Roman" w:hAnsi="Times New Roman" w:cs="Times New Roman"/>
          <w:color w:val="auto"/>
          <w:sz w:val="24"/>
          <w:szCs w:val="24"/>
        </w:rPr>
        <w:t xml:space="preserve">918-639-2443 </w:t>
      </w:r>
      <w:r w:rsidRPr="00DF2BB5">
        <w:rPr>
          <w:rFonts w:ascii="Times New Roman" w:hAnsi="Times New Roman" w:cs="Times New Roman"/>
          <w:b/>
          <w:color w:val="auto"/>
          <w:sz w:val="24"/>
          <w:szCs w:val="24"/>
        </w:rPr>
        <w:t xml:space="preserve">– </w:t>
      </w:r>
      <w:r w:rsidRPr="00DF2BB5">
        <w:rPr>
          <w:rFonts w:ascii="Times New Roman" w:hAnsi="Times New Roman" w:cs="Times New Roman"/>
          <w:color w:val="auto"/>
          <w:sz w:val="24"/>
          <w:szCs w:val="24"/>
        </w:rPr>
        <w:t>s773637@sbuniv.edu</w:t>
      </w: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14:paraId="63EA3A2F" w14:textId="51E9100E" w:rsidR="00DF2BB5" w:rsidRPr="00C259B5" w:rsidRDefault="00DF2BB5" w:rsidP="00F46BEA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B3493">
        <w:rPr>
          <w:rFonts w:ascii="Times New Roman" w:hAnsi="Times New Roman" w:cs="Times New Roman"/>
          <w:b/>
          <w:color w:val="auto"/>
          <w:sz w:val="32"/>
          <w:szCs w:val="32"/>
        </w:rPr>
        <w:t>Education:</w:t>
      </w:r>
      <w:r w:rsidRPr="00CB3493">
        <w:rPr>
          <w:rFonts w:ascii="Times New Roman" w:hAnsi="Times New Roman" w:cs="Times New Roman"/>
          <w:b/>
          <w:color w:val="auto"/>
          <w:sz w:val="32"/>
          <w:szCs w:val="32"/>
        </w:rPr>
        <w:tab/>
      </w:r>
      <w:r w:rsidRPr="00C259B5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C259B5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F46BEA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51795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259B5">
        <w:rPr>
          <w:rFonts w:ascii="Times New Roman" w:hAnsi="Times New Roman" w:cs="Times New Roman"/>
          <w:b/>
          <w:color w:val="auto"/>
          <w:sz w:val="28"/>
          <w:szCs w:val="28"/>
        </w:rPr>
        <w:t>Bolivar, MO</w:t>
      </w:r>
      <w:r w:rsidRPr="00C259B5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C259B5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C259B5">
        <w:rPr>
          <w:rFonts w:ascii="Times New Roman" w:hAnsi="Times New Roman" w:cs="Times New Roman"/>
          <w:b/>
          <w:color w:val="auto"/>
          <w:sz w:val="28"/>
          <w:szCs w:val="28"/>
        </w:rPr>
        <w:tab/>
        <w:t>August 2017</w:t>
      </w:r>
    </w:p>
    <w:p w14:paraId="2BC711BD" w14:textId="77777777" w:rsidR="00C259B5" w:rsidRPr="00C259B5" w:rsidRDefault="00C259B5" w:rsidP="00DF2BB5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259B5">
        <w:rPr>
          <w:rFonts w:ascii="Times New Roman" w:hAnsi="Times New Roman" w:cs="Times New Roman"/>
          <w:color w:val="auto"/>
          <w:sz w:val="24"/>
          <w:szCs w:val="24"/>
        </w:rPr>
        <w:t>Southwest Baptist University</w:t>
      </w:r>
    </w:p>
    <w:p w14:paraId="76A2628E" w14:textId="77777777" w:rsidR="007C002F" w:rsidRDefault="00C259B5" w:rsidP="00DF2BB5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259B5">
        <w:rPr>
          <w:rFonts w:ascii="Times New Roman" w:hAnsi="Times New Roman" w:cs="Times New Roman"/>
          <w:color w:val="auto"/>
          <w:sz w:val="24"/>
          <w:szCs w:val="24"/>
        </w:rPr>
        <w:t xml:space="preserve">Bachelor of Computer </w:t>
      </w:r>
      <w:r w:rsidR="000A2BF8">
        <w:rPr>
          <w:rFonts w:ascii="Times New Roman" w:hAnsi="Times New Roman" w:cs="Times New Roman"/>
          <w:color w:val="auto"/>
          <w:sz w:val="24"/>
          <w:szCs w:val="24"/>
        </w:rPr>
        <w:t xml:space="preserve">Information </w:t>
      </w:r>
      <w:r w:rsidRPr="00C259B5">
        <w:rPr>
          <w:rFonts w:ascii="Times New Roman" w:hAnsi="Times New Roman" w:cs="Times New Roman"/>
          <w:color w:val="auto"/>
          <w:sz w:val="24"/>
          <w:szCs w:val="24"/>
        </w:rPr>
        <w:t>Science</w:t>
      </w:r>
      <w:r w:rsidR="007C002F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0F005262" w14:textId="432E54BA" w:rsidR="00C259B5" w:rsidRDefault="007C002F" w:rsidP="007C002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Completed 15 hours of credit through SBU, with a 3.6 GPA</w:t>
      </w:r>
    </w:p>
    <w:p w14:paraId="6375317E" w14:textId="1E150260" w:rsidR="007C002F" w:rsidRDefault="007C002F" w:rsidP="007C002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Plays bassoon in wind symphony </w:t>
      </w:r>
    </w:p>
    <w:p w14:paraId="2708DDFD" w14:textId="4EC2DE87" w:rsidR="007C002F" w:rsidRPr="007C002F" w:rsidRDefault="007C002F" w:rsidP="007C002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Expected graduation date is May 2021</w:t>
      </w:r>
    </w:p>
    <w:p w14:paraId="1A654176" w14:textId="77777777" w:rsidR="00C259B5" w:rsidRDefault="00C259B5" w:rsidP="00DF2BB5">
      <w:pPr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>Work Experience:</w:t>
      </w:r>
    </w:p>
    <w:p w14:paraId="398D06C3" w14:textId="77777777" w:rsidR="00C259B5" w:rsidRDefault="0051795B" w:rsidP="0051795B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Academy Sports and Outdoors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  <w:t xml:space="preserve">             </w:t>
      </w:r>
      <w:r w:rsidR="00C259B5">
        <w:rPr>
          <w:rFonts w:ascii="Times New Roman" w:hAnsi="Times New Roman" w:cs="Times New Roman"/>
          <w:b/>
          <w:color w:val="auto"/>
          <w:sz w:val="24"/>
          <w:szCs w:val="24"/>
        </w:rPr>
        <w:t>Owasso, OK</w:t>
      </w:r>
      <w:r w:rsidR="00C259B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C259B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C259B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C259B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    </w:t>
      </w:r>
      <w:r w:rsidR="00C259B5">
        <w:rPr>
          <w:rFonts w:ascii="Times New Roman" w:hAnsi="Times New Roman" w:cs="Times New Roman"/>
          <w:b/>
          <w:color w:val="auto"/>
          <w:sz w:val="24"/>
          <w:szCs w:val="24"/>
        </w:rPr>
        <w:t>Summer 2017</w:t>
      </w:r>
    </w:p>
    <w:p w14:paraId="724937D6" w14:textId="77777777" w:rsidR="00C259B5" w:rsidRDefault="00C259B5" w:rsidP="00C259B5">
      <w:pPr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auto"/>
          <w:sz w:val="24"/>
          <w:szCs w:val="24"/>
        </w:rPr>
        <w:t>Customer service cashier</w:t>
      </w:r>
    </w:p>
    <w:p w14:paraId="7DEFF424" w14:textId="77777777" w:rsidR="00C259B5" w:rsidRDefault="00C259B5" w:rsidP="00C259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Interacted with customers</w:t>
      </w:r>
    </w:p>
    <w:p w14:paraId="7975FC64" w14:textId="77777777" w:rsidR="00C259B5" w:rsidRDefault="00C259B5" w:rsidP="00C259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Provided information about products and services</w:t>
      </w:r>
    </w:p>
    <w:p w14:paraId="3E607726" w14:textId="77777777" w:rsidR="00C259B5" w:rsidRDefault="00C259B5" w:rsidP="00C259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Processed customer returns</w:t>
      </w:r>
    </w:p>
    <w:p w14:paraId="15C7B929" w14:textId="77777777" w:rsidR="00C259B5" w:rsidRDefault="00C259B5" w:rsidP="00C259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Responsible for taking money in the form of cash, check, or credit card from patrons in exchange for products</w:t>
      </w:r>
    </w:p>
    <w:p w14:paraId="2A1710E5" w14:textId="77777777" w:rsidR="00C259B5" w:rsidRDefault="00C259B5" w:rsidP="00C259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Balanced drawers</w:t>
      </w:r>
    </w:p>
    <w:p w14:paraId="51EFE11B" w14:textId="77777777" w:rsidR="00C259B5" w:rsidRDefault="00C259B5" w:rsidP="00C259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Processed card transactions</w:t>
      </w:r>
    </w:p>
    <w:p w14:paraId="7A9BA052" w14:textId="77777777" w:rsidR="00A71B28" w:rsidRDefault="00A71B28" w:rsidP="00A71B28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Schaffner’s Lawn Care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  <w:t>Owasso, OK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  <w:t>May 2014 – August 2017</w:t>
      </w:r>
    </w:p>
    <w:p w14:paraId="3F626FFC" w14:textId="77777777" w:rsidR="00A71B28" w:rsidRDefault="00A71B28" w:rsidP="00A71B28">
      <w:pPr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auto"/>
          <w:sz w:val="24"/>
          <w:szCs w:val="24"/>
        </w:rPr>
        <w:t>Landscaper</w:t>
      </w:r>
    </w:p>
    <w:p w14:paraId="3E6EFCAD" w14:textId="77777777" w:rsidR="006545CB" w:rsidRPr="007C002F" w:rsidRDefault="00A71B28" w:rsidP="00A71B2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 w:rsidRPr="007C0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Care for established lawns by mulching, aerating, weeding, grubbing and removing thatch, and trimming and edging around flower beds, walks, and walls</w:t>
      </w:r>
    </w:p>
    <w:p w14:paraId="42E0426D" w14:textId="77777777" w:rsidR="00A71B28" w:rsidRPr="007C002F" w:rsidRDefault="006545CB" w:rsidP="00A71B2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 w:rsidRPr="007C0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Mow and edge lawns, using power mowers and </w:t>
      </w:r>
      <w:proofErr w:type="spellStart"/>
      <w:r w:rsidRPr="007C0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edgers</w:t>
      </w:r>
      <w:proofErr w:type="spellEnd"/>
      <w:r w:rsidR="00A71B28" w:rsidRPr="007C0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306137AD" w14:textId="77777777" w:rsidR="00C259B5" w:rsidRDefault="00C259B5" w:rsidP="00C259B5">
      <w:pPr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>Volunteer Experience:</w:t>
      </w:r>
    </w:p>
    <w:p w14:paraId="1CA1A6CA" w14:textId="77777777" w:rsidR="00C259B5" w:rsidRDefault="0051795B" w:rsidP="0051795B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Missions Trip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  <w:t xml:space="preserve">         Mound Bayou, MS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  <w:t xml:space="preserve">     Summer 2013</w:t>
      </w:r>
    </w:p>
    <w:p w14:paraId="00885D0B" w14:textId="77777777" w:rsidR="0051795B" w:rsidRDefault="0051795B" w:rsidP="0051795B">
      <w:pPr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auto"/>
          <w:sz w:val="24"/>
          <w:szCs w:val="24"/>
        </w:rPr>
        <w:t>Missionary</w:t>
      </w:r>
    </w:p>
    <w:p w14:paraId="0A661151" w14:textId="77777777" w:rsidR="0051795B" w:rsidRPr="00A71B28" w:rsidRDefault="0051795B" w:rsidP="0051795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Lead a group of people </w:t>
      </w:r>
      <w:r w:rsidR="00A71B28">
        <w:rPr>
          <w:rFonts w:ascii="Times New Roman" w:hAnsi="Times New Roman" w:cs="Times New Roman"/>
          <w:color w:val="auto"/>
          <w:sz w:val="24"/>
          <w:szCs w:val="24"/>
        </w:rPr>
        <w:t>to reconstruct bleachers at a baseball field</w:t>
      </w:r>
    </w:p>
    <w:p w14:paraId="08B30B40" w14:textId="77777777" w:rsidR="00A71B28" w:rsidRPr="00A71B28" w:rsidRDefault="00A71B28" w:rsidP="0051795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Lead a group of people to paint walls of a bathroom</w:t>
      </w:r>
    </w:p>
    <w:p w14:paraId="57C3456B" w14:textId="24A351FD" w:rsidR="00A71B28" w:rsidRPr="00A71B28" w:rsidRDefault="00A71B28" w:rsidP="0051795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Ministered to the people about the </w:t>
      </w:r>
      <w:r w:rsidR="007C002F">
        <w:rPr>
          <w:rFonts w:ascii="Times New Roman" w:hAnsi="Times New Roman" w:cs="Times New Roman"/>
          <w:color w:val="auto"/>
          <w:sz w:val="24"/>
          <w:szCs w:val="24"/>
        </w:rPr>
        <w:t>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ospel. </w:t>
      </w:r>
    </w:p>
    <w:p w14:paraId="4A8CF93D" w14:textId="77777777" w:rsidR="00C259B5" w:rsidRPr="00C259B5" w:rsidRDefault="00C259B5" w:rsidP="0051795B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</w:p>
    <w:sectPr w:rsidR="00C259B5" w:rsidRPr="00C259B5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1D0B4" w14:textId="77777777" w:rsidR="007E5A35" w:rsidRDefault="007E5A35">
      <w:pPr>
        <w:spacing w:after="0"/>
      </w:pPr>
      <w:r>
        <w:separator/>
      </w:r>
    </w:p>
  </w:endnote>
  <w:endnote w:type="continuationSeparator" w:id="0">
    <w:p w14:paraId="603AA158" w14:textId="77777777" w:rsidR="007E5A35" w:rsidRDefault="007E5A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C3FA8" w14:textId="28E6EB26" w:rsidR="00F46BEA" w:rsidRDefault="00F46BE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372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1CECA" w14:textId="77777777" w:rsidR="007E5A35" w:rsidRDefault="007E5A35">
      <w:pPr>
        <w:spacing w:after="0"/>
      </w:pPr>
      <w:r>
        <w:separator/>
      </w:r>
    </w:p>
  </w:footnote>
  <w:footnote w:type="continuationSeparator" w:id="0">
    <w:p w14:paraId="7108554E" w14:textId="77777777" w:rsidR="007E5A35" w:rsidRDefault="007E5A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C9A4125"/>
    <w:multiLevelType w:val="hybridMultilevel"/>
    <w:tmpl w:val="C7E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C5EB0"/>
    <w:multiLevelType w:val="hybridMultilevel"/>
    <w:tmpl w:val="AC12D5E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6D475D"/>
    <w:multiLevelType w:val="hybridMultilevel"/>
    <w:tmpl w:val="0794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6CD1350"/>
    <w:multiLevelType w:val="hybridMultilevel"/>
    <w:tmpl w:val="137C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07145"/>
    <w:multiLevelType w:val="hybridMultilevel"/>
    <w:tmpl w:val="596A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9"/>
  </w:num>
  <w:num w:numId="16">
    <w:abstractNumId w:val="12"/>
  </w:num>
  <w:num w:numId="17">
    <w:abstractNumId w:val="17"/>
  </w:num>
  <w:num w:numId="18">
    <w:abstractNumId w:val="10"/>
  </w:num>
  <w:num w:numId="19">
    <w:abstractNumId w:val="24"/>
  </w:num>
  <w:num w:numId="20">
    <w:abstractNumId w:val="20"/>
  </w:num>
  <w:num w:numId="21">
    <w:abstractNumId w:val="11"/>
  </w:num>
  <w:num w:numId="22">
    <w:abstractNumId w:val="16"/>
  </w:num>
  <w:num w:numId="23">
    <w:abstractNumId w:val="23"/>
  </w:num>
  <w:num w:numId="24">
    <w:abstractNumId w:val="22"/>
  </w:num>
  <w:num w:numId="25">
    <w:abstractNumId w:val="21"/>
  </w:num>
  <w:num w:numId="26">
    <w:abstractNumId w:val="18"/>
  </w:num>
  <w:num w:numId="27">
    <w:abstractNumId w:val="1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FA1"/>
    <w:rsid w:val="000A2BF8"/>
    <w:rsid w:val="000A4F59"/>
    <w:rsid w:val="00141A4C"/>
    <w:rsid w:val="00171849"/>
    <w:rsid w:val="001B29CF"/>
    <w:rsid w:val="0028220F"/>
    <w:rsid w:val="00356C14"/>
    <w:rsid w:val="004D4DC6"/>
    <w:rsid w:val="0051795B"/>
    <w:rsid w:val="00617B26"/>
    <w:rsid w:val="006270A9"/>
    <w:rsid w:val="006545CB"/>
    <w:rsid w:val="00675956"/>
    <w:rsid w:val="00681034"/>
    <w:rsid w:val="00790F97"/>
    <w:rsid w:val="007C002F"/>
    <w:rsid w:val="007E5A35"/>
    <w:rsid w:val="00816216"/>
    <w:rsid w:val="0087734B"/>
    <w:rsid w:val="008B3FA1"/>
    <w:rsid w:val="008F3724"/>
    <w:rsid w:val="00900B39"/>
    <w:rsid w:val="009D5933"/>
    <w:rsid w:val="00A71B28"/>
    <w:rsid w:val="00BD768D"/>
    <w:rsid w:val="00C259B5"/>
    <w:rsid w:val="00C61F8E"/>
    <w:rsid w:val="00CB3493"/>
    <w:rsid w:val="00DF2BB5"/>
    <w:rsid w:val="00E83E4B"/>
    <w:rsid w:val="00F46BEA"/>
    <w:rsid w:val="00F9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649EA"/>
  <w15:chartTrackingRefBased/>
  <w15:docId w15:val="{99942600-EF74-4EB5-97F1-ACBA843A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F2BB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C2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dt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D014-C3C1-4884-A2BF-21BAF83B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486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Schaffner</dc:creator>
  <cp:keywords/>
  <cp:lastModifiedBy>Nathan Schaffner</cp:lastModifiedBy>
  <cp:revision>7</cp:revision>
  <dcterms:created xsi:type="dcterms:W3CDTF">2017-09-28T23:15:00Z</dcterms:created>
  <dcterms:modified xsi:type="dcterms:W3CDTF">2018-02-12T19:53:00Z</dcterms:modified>
  <cp:version/>
</cp:coreProperties>
</file>